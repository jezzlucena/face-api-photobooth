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04950" w14:textId="6CE77458" w:rsidR="007E6B1C" w:rsidRDefault="008E2587">
      <w:pPr>
        <w:pStyle w:val="Heading1"/>
      </w:pPr>
      <w:r>
        <w:t xml:space="preserve">Embody Coding Exercise – </w:t>
      </w:r>
      <w:proofErr w:type="spellStart"/>
      <w:r>
        <w:t>Photobooth</w:t>
      </w:r>
      <w:proofErr w:type="spellEnd"/>
    </w:p>
    <w:p w14:paraId="433971C8" w14:textId="77777777" w:rsidR="00C216D6" w:rsidRDefault="00C216D6" w:rsidP="00C216D6">
      <w:pPr>
        <w:pStyle w:val="Heading3"/>
      </w:pPr>
      <w:r>
        <w:t>Introduction</w:t>
      </w:r>
    </w:p>
    <w:p w14:paraId="0DCED8D4" w14:textId="77777777" w:rsidR="00C216D6" w:rsidRPr="00C216D6" w:rsidRDefault="00C216D6" w:rsidP="00C216D6">
      <w:pPr>
        <w:rPr>
          <w:sz w:val="24"/>
          <w:szCs w:val="24"/>
        </w:rPr>
      </w:pPr>
      <w:r>
        <w:rPr>
          <w:sz w:val="24"/>
          <w:szCs w:val="24"/>
        </w:rPr>
        <w:t xml:space="preserve">This assignment consists of </w:t>
      </w:r>
      <w:r w:rsidR="007875C5">
        <w:rPr>
          <w:sz w:val="24"/>
          <w:szCs w:val="24"/>
        </w:rPr>
        <w:t>developing a Photo Booth web application that recognizes a user’s face and takes a still frame once the face is within a bounding box in the image. There is no requirement for which programming language should be used to achieve this, although cross-browser compatibility is essential, as well as ease of integration with tools made using different programming languages (E.g. Tensorflow.js models, C++ command line tools).</w:t>
      </w:r>
    </w:p>
    <w:p w14:paraId="53610851" w14:textId="714B46C9" w:rsidR="00C216D6" w:rsidRPr="00C216D6" w:rsidRDefault="00C216D6" w:rsidP="00A951DD">
      <w:pPr>
        <w:pStyle w:val="Heading3"/>
        <w:tabs>
          <w:tab w:val="left" w:pos="7316"/>
        </w:tabs>
      </w:pPr>
      <w:r>
        <w:t>User Stories</w:t>
      </w:r>
      <w:r w:rsidR="00A951DD">
        <w:tab/>
      </w:r>
    </w:p>
    <w:p w14:paraId="4C88FA52" w14:textId="77777777" w:rsidR="00B70057" w:rsidRPr="00C216D6" w:rsidRDefault="00B70057" w:rsidP="00B70057">
      <w:pPr>
        <w:pStyle w:val="ListBullet"/>
        <w:numPr>
          <w:ilvl w:val="0"/>
          <w:numId w:val="7"/>
        </w:numPr>
        <w:rPr>
          <w:sz w:val="24"/>
          <w:szCs w:val="24"/>
        </w:rPr>
      </w:pPr>
      <w:r w:rsidRPr="00C216D6">
        <w:rPr>
          <w:sz w:val="24"/>
          <w:szCs w:val="24"/>
        </w:rPr>
        <w:t>As a user I can start a session and have my picture taken.</w:t>
      </w:r>
    </w:p>
    <w:p w14:paraId="3DF7EF09" w14:textId="77777777" w:rsidR="00B70057" w:rsidRPr="00C216D6" w:rsidRDefault="00B70057" w:rsidP="00B70057">
      <w:pPr>
        <w:pStyle w:val="ListBullet"/>
        <w:numPr>
          <w:ilvl w:val="0"/>
          <w:numId w:val="7"/>
        </w:numPr>
        <w:rPr>
          <w:sz w:val="24"/>
          <w:szCs w:val="24"/>
        </w:rPr>
      </w:pPr>
      <w:r w:rsidRPr="00C216D6">
        <w:rPr>
          <w:sz w:val="24"/>
          <w:szCs w:val="24"/>
        </w:rPr>
        <w:t>As a user I can upload my picture to the cloud and have it sent to my email address.</w:t>
      </w:r>
    </w:p>
    <w:p w14:paraId="6B99FE8A" w14:textId="77777777" w:rsidR="00B70057" w:rsidRPr="00C216D6" w:rsidRDefault="00B70057" w:rsidP="00B70057">
      <w:pPr>
        <w:pStyle w:val="ListBullet"/>
        <w:numPr>
          <w:ilvl w:val="0"/>
          <w:numId w:val="7"/>
        </w:numPr>
        <w:rPr>
          <w:sz w:val="24"/>
          <w:szCs w:val="24"/>
        </w:rPr>
      </w:pPr>
      <w:r w:rsidRPr="00C216D6">
        <w:rPr>
          <w:sz w:val="24"/>
          <w:szCs w:val="24"/>
        </w:rPr>
        <w:t>As a user I can access and delete my picture from the cloud.</w:t>
      </w:r>
    </w:p>
    <w:p w14:paraId="0DC6DEE9" w14:textId="77777777" w:rsidR="00B70057" w:rsidRPr="00C216D6" w:rsidRDefault="00B70057" w:rsidP="00B700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216D6">
        <w:rPr>
          <w:sz w:val="24"/>
          <w:szCs w:val="24"/>
        </w:rPr>
        <w:t>As an admin I can access the full database of pictures/email addresses saved.</w:t>
      </w:r>
    </w:p>
    <w:p w14:paraId="21623DFA" w14:textId="77777777" w:rsidR="00B70057" w:rsidRPr="00C216D6" w:rsidRDefault="00B70057" w:rsidP="00B700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216D6">
        <w:rPr>
          <w:sz w:val="24"/>
          <w:szCs w:val="24"/>
        </w:rPr>
        <w:t>As an admin I can delete particular pictures from the database.</w:t>
      </w:r>
    </w:p>
    <w:p w14:paraId="50F0758A" w14:textId="77777777" w:rsidR="00B70057" w:rsidRDefault="00B70057" w:rsidP="00B70057">
      <w:pPr>
        <w:pStyle w:val="Heading3"/>
      </w:pPr>
      <w:r>
        <w:t>Requirements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555"/>
        <w:gridCol w:w="1795"/>
      </w:tblGrid>
      <w:tr w:rsidR="00B70057" w14:paraId="46D168C0" w14:textId="77777777" w:rsidTr="00B70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33DA012E" w14:textId="77777777" w:rsidR="00B70057" w:rsidRDefault="00B70057" w:rsidP="00B70057">
            <w:r>
              <w:t>System</w:t>
            </w:r>
          </w:p>
        </w:tc>
        <w:tc>
          <w:tcPr>
            <w:tcW w:w="1795" w:type="dxa"/>
          </w:tcPr>
          <w:p w14:paraId="4D6C1794" w14:textId="77777777" w:rsidR="00B70057" w:rsidRDefault="00B70057" w:rsidP="00B700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B70057" w:rsidRPr="00C216D6" w14:paraId="657FF141" w14:textId="77777777" w:rsidTr="00B70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6AAC5B60" w14:textId="77777777" w:rsidR="00B70057" w:rsidRPr="00C216D6" w:rsidRDefault="00C216D6" w:rsidP="00B70057">
            <w:pPr>
              <w:rPr>
                <w:b w:val="0"/>
                <w:sz w:val="24"/>
                <w:szCs w:val="24"/>
              </w:rPr>
            </w:pPr>
            <w:r w:rsidRPr="00C216D6">
              <w:rPr>
                <w:b w:val="0"/>
                <w:sz w:val="24"/>
                <w:szCs w:val="24"/>
              </w:rPr>
              <w:t>Screen that takes pictures once a human face is detected within a pre-defined bounding box</w:t>
            </w:r>
          </w:p>
        </w:tc>
        <w:tc>
          <w:tcPr>
            <w:tcW w:w="1795" w:type="dxa"/>
          </w:tcPr>
          <w:p w14:paraId="713A529B" w14:textId="77777777" w:rsidR="00B70057" w:rsidRPr="00C216D6" w:rsidRDefault="00B70057" w:rsidP="00B70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16D6">
              <w:rPr>
                <w:sz w:val="24"/>
                <w:szCs w:val="24"/>
              </w:rPr>
              <w:t>HIGH</w:t>
            </w:r>
          </w:p>
        </w:tc>
      </w:tr>
      <w:tr w:rsidR="00C216D6" w:rsidRPr="00C216D6" w14:paraId="3E1CF9FB" w14:textId="77777777" w:rsidTr="00B70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785728A5" w14:textId="77777777" w:rsidR="00C216D6" w:rsidRPr="00C216D6" w:rsidRDefault="00C216D6" w:rsidP="00B70057">
            <w:pPr>
              <w:rPr>
                <w:b w:val="0"/>
                <w:sz w:val="24"/>
                <w:szCs w:val="24"/>
              </w:rPr>
            </w:pPr>
            <w:r w:rsidRPr="00C216D6">
              <w:rPr>
                <w:b w:val="0"/>
                <w:sz w:val="24"/>
                <w:szCs w:val="24"/>
              </w:rPr>
              <w:t>Cross-browser compatibility</w:t>
            </w:r>
          </w:p>
        </w:tc>
        <w:tc>
          <w:tcPr>
            <w:tcW w:w="1795" w:type="dxa"/>
          </w:tcPr>
          <w:p w14:paraId="42BF4092" w14:textId="77777777" w:rsidR="00C216D6" w:rsidRPr="00C216D6" w:rsidRDefault="00C216D6" w:rsidP="00B70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16D6">
              <w:rPr>
                <w:sz w:val="24"/>
                <w:szCs w:val="24"/>
              </w:rPr>
              <w:t>HIGH</w:t>
            </w:r>
          </w:p>
        </w:tc>
      </w:tr>
      <w:tr w:rsidR="00C216D6" w:rsidRPr="00C216D6" w14:paraId="5C9D27A3" w14:textId="77777777" w:rsidTr="00B70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78AEDCF5" w14:textId="77777777" w:rsidR="00C216D6" w:rsidRPr="00C216D6" w:rsidRDefault="00C216D6" w:rsidP="00B70057">
            <w:pPr>
              <w:rPr>
                <w:b w:val="0"/>
                <w:sz w:val="24"/>
                <w:szCs w:val="24"/>
              </w:rPr>
            </w:pPr>
            <w:r w:rsidRPr="00C216D6">
              <w:rPr>
                <w:b w:val="0"/>
                <w:sz w:val="24"/>
                <w:szCs w:val="24"/>
              </w:rPr>
              <w:t>Enable integration with tools programmed in different languages (E.g. Tensorflow.js models, C++)</w:t>
            </w:r>
          </w:p>
        </w:tc>
        <w:tc>
          <w:tcPr>
            <w:tcW w:w="1795" w:type="dxa"/>
          </w:tcPr>
          <w:p w14:paraId="675FADD8" w14:textId="77777777" w:rsidR="00C216D6" w:rsidRPr="00C216D6" w:rsidRDefault="00C216D6" w:rsidP="00B70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16D6">
              <w:rPr>
                <w:sz w:val="24"/>
                <w:szCs w:val="24"/>
              </w:rPr>
              <w:t>HIGH</w:t>
            </w:r>
          </w:p>
        </w:tc>
      </w:tr>
      <w:tr w:rsidR="00C216D6" w:rsidRPr="00C216D6" w14:paraId="0D6C96FE" w14:textId="77777777" w:rsidTr="00B70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5F20ED27" w14:textId="77777777" w:rsidR="00C216D6" w:rsidRPr="00C216D6" w:rsidRDefault="00C216D6" w:rsidP="00B70057">
            <w:pPr>
              <w:rPr>
                <w:b w:val="0"/>
                <w:sz w:val="24"/>
                <w:szCs w:val="24"/>
              </w:rPr>
            </w:pPr>
            <w:r w:rsidRPr="00C216D6">
              <w:rPr>
                <w:b w:val="0"/>
                <w:sz w:val="24"/>
                <w:szCs w:val="24"/>
              </w:rPr>
              <w:t>Permit download of picture in local machine</w:t>
            </w:r>
            <w:bookmarkStart w:id="0" w:name="_GoBack"/>
            <w:bookmarkEnd w:id="0"/>
          </w:p>
        </w:tc>
        <w:tc>
          <w:tcPr>
            <w:tcW w:w="1795" w:type="dxa"/>
          </w:tcPr>
          <w:p w14:paraId="0D36E144" w14:textId="77777777" w:rsidR="00C216D6" w:rsidRPr="00C216D6" w:rsidRDefault="00C216D6" w:rsidP="00B70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16D6">
              <w:rPr>
                <w:sz w:val="24"/>
                <w:szCs w:val="24"/>
              </w:rPr>
              <w:t>MEDIUM</w:t>
            </w:r>
          </w:p>
        </w:tc>
      </w:tr>
      <w:tr w:rsidR="00C216D6" w:rsidRPr="00C216D6" w14:paraId="3797B5EC" w14:textId="77777777" w:rsidTr="00B70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19E944F9" w14:textId="77777777" w:rsidR="00C216D6" w:rsidRPr="00C216D6" w:rsidRDefault="00C216D6" w:rsidP="00C216D6">
            <w:pPr>
              <w:rPr>
                <w:b w:val="0"/>
                <w:sz w:val="24"/>
                <w:szCs w:val="24"/>
              </w:rPr>
            </w:pPr>
            <w:r w:rsidRPr="00C216D6">
              <w:rPr>
                <w:b w:val="0"/>
                <w:sz w:val="24"/>
                <w:szCs w:val="24"/>
              </w:rPr>
              <w:t>Permit download of picture via user provided email address</w:t>
            </w:r>
          </w:p>
        </w:tc>
        <w:tc>
          <w:tcPr>
            <w:tcW w:w="1795" w:type="dxa"/>
          </w:tcPr>
          <w:p w14:paraId="2507CEDD" w14:textId="77777777" w:rsidR="00C216D6" w:rsidRPr="00C216D6" w:rsidRDefault="00C216D6" w:rsidP="00B70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16D6">
              <w:rPr>
                <w:sz w:val="24"/>
                <w:szCs w:val="24"/>
              </w:rPr>
              <w:t>MEDIUM</w:t>
            </w:r>
          </w:p>
        </w:tc>
      </w:tr>
      <w:tr w:rsidR="00B70057" w:rsidRPr="00C216D6" w14:paraId="404410BB" w14:textId="77777777" w:rsidTr="00CA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522AFD11" w14:textId="77777777" w:rsidR="00B70057" w:rsidRPr="00C216D6" w:rsidRDefault="00B70057" w:rsidP="00CA4765">
            <w:pPr>
              <w:rPr>
                <w:b w:val="0"/>
                <w:sz w:val="24"/>
                <w:szCs w:val="24"/>
              </w:rPr>
            </w:pPr>
            <w:r w:rsidRPr="00C216D6">
              <w:rPr>
                <w:b w:val="0"/>
                <w:sz w:val="24"/>
                <w:szCs w:val="24"/>
              </w:rPr>
              <w:t>Save pictures and</w:t>
            </w:r>
            <w:r w:rsidR="00C216D6" w:rsidRPr="00C216D6">
              <w:rPr>
                <w:b w:val="0"/>
                <w:sz w:val="24"/>
                <w:szCs w:val="24"/>
              </w:rPr>
              <w:t xml:space="preserve"> user provided</w:t>
            </w:r>
            <w:r w:rsidRPr="00C216D6">
              <w:rPr>
                <w:b w:val="0"/>
                <w:sz w:val="24"/>
                <w:szCs w:val="24"/>
              </w:rPr>
              <w:t xml:space="preserve"> email addresses to database</w:t>
            </w:r>
          </w:p>
        </w:tc>
        <w:tc>
          <w:tcPr>
            <w:tcW w:w="1795" w:type="dxa"/>
          </w:tcPr>
          <w:p w14:paraId="563B6950" w14:textId="77777777" w:rsidR="00B70057" w:rsidRPr="00C216D6" w:rsidRDefault="00B70057" w:rsidP="00CA4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16D6">
              <w:rPr>
                <w:sz w:val="24"/>
                <w:szCs w:val="24"/>
              </w:rPr>
              <w:t>LOW</w:t>
            </w:r>
          </w:p>
        </w:tc>
      </w:tr>
      <w:tr w:rsidR="00B70057" w:rsidRPr="00C216D6" w14:paraId="3C91B77B" w14:textId="77777777" w:rsidTr="00B70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0E42BAA4" w14:textId="77777777" w:rsidR="00B70057" w:rsidRPr="00C216D6" w:rsidRDefault="00B70057" w:rsidP="00B70057">
            <w:pPr>
              <w:rPr>
                <w:b w:val="0"/>
                <w:sz w:val="24"/>
                <w:szCs w:val="24"/>
              </w:rPr>
            </w:pPr>
            <w:r w:rsidRPr="00C216D6">
              <w:rPr>
                <w:b w:val="0"/>
                <w:sz w:val="24"/>
                <w:szCs w:val="24"/>
              </w:rPr>
              <w:t xml:space="preserve">Permit </w:t>
            </w:r>
            <w:r w:rsidR="00C216D6" w:rsidRPr="00C216D6">
              <w:rPr>
                <w:b w:val="0"/>
                <w:sz w:val="24"/>
                <w:szCs w:val="24"/>
              </w:rPr>
              <w:t>deletion of pictures via link sent to user provided email address</w:t>
            </w:r>
          </w:p>
        </w:tc>
        <w:tc>
          <w:tcPr>
            <w:tcW w:w="1795" w:type="dxa"/>
          </w:tcPr>
          <w:p w14:paraId="30FEDDDA" w14:textId="77777777" w:rsidR="00B70057" w:rsidRPr="00C216D6" w:rsidRDefault="00C216D6" w:rsidP="00B70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16D6">
              <w:rPr>
                <w:sz w:val="24"/>
                <w:szCs w:val="24"/>
              </w:rPr>
              <w:t>LOW</w:t>
            </w:r>
          </w:p>
        </w:tc>
      </w:tr>
    </w:tbl>
    <w:p w14:paraId="3D38C7DE" w14:textId="77777777" w:rsidR="00B70057" w:rsidRPr="00B70057" w:rsidRDefault="00B70057" w:rsidP="00B70057"/>
    <w:sectPr w:rsidR="00B70057" w:rsidRPr="00B7005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92840" w14:textId="77777777" w:rsidR="008A6E93" w:rsidRDefault="008A6E93">
      <w:r>
        <w:separator/>
      </w:r>
    </w:p>
    <w:p w14:paraId="4BB9E66E" w14:textId="77777777" w:rsidR="008A6E93" w:rsidRDefault="008A6E93"/>
  </w:endnote>
  <w:endnote w:type="continuationSeparator" w:id="0">
    <w:p w14:paraId="206B1C29" w14:textId="77777777" w:rsidR="008A6E93" w:rsidRDefault="008A6E93">
      <w:r>
        <w:continuationSeparator/>
      </w:r>
    </w:p>
    <w:p w14:paraId="48240E8F" w14:textId="77777777" w:rsidR="008A6E93" w:rsidRDefault="008A6E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876528" w14:textId="77777777" w:rsidR="007E6B1C" w:rsidRDefault="00C726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6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B8CEE" w14:textId="77777777" w:rsidR="008A6E93" w:rsidRDefault="008A6E93">
      <w:r>
        <w:separator/>
      </w:r>
    </w:p>
    <w:p w14:paraId="2F9A6399" w14:textId="77777777" w:rsidR="008A6E93" w:rsidRDefault="008A6E93"/>
  </w:footnote>
  <w:footnote w:type="continuationSeparator" w:id="0">
    <w:p w14:paraId="7DB03584" w14:textId="77777777" w:rsidR="008A6E93" w:rsidRDefault="008A6E93">
      <w:r>
        <w:continuationSeparator/>
      </w:r>
    </w:p>
    <w:p w14:paraId="6C020E06" w14:textId="77777777" w:rsidR="008A6E93" w:rsidRDefault="008A6E9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D1E4511"/>
    <w:multiLevelType w:val="hybridMultilevel"/>
    <w:tmpl w:val="9D06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C149B"/>
    <w:multiLevelType w:val="hybridMultilevel"/>
    <w:tmpl w:val="8BA85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10386F"/>
    <w:multiLevelType w:val="hybridMultilevel"/>
    <w:tmpl w:val="86445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57"/>
    <w:rsid w:val="000B4727"/>
    <w:rsid w:val="00291C72"/>
    <w:rsid w:val="007875C5"/>
    <w:rsid w:val="007E6B1C"/>
    <w:rsid w:val="008A6E93"/>
    <w:rsid w:val="008E2587"/>
    <w:rsid w:val="00A951DD"/>
    <w:rsid w:val="00B70057"/>
    <w:rsid w:val="00C216D6"/>
    <w:rsid w:val="00C7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62A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70057"/>
    <w:pPr>
      <w:ind w:left="720"/>
      <w:contextualSpacing/>
    </w:pPr>
  </w:style>
  <w:style w:type="table" w:styleId="TableGrid">
    <w:name w:val="Table Grid"/>
    <w:basedOn w:val="TableNormal"/>
    <w:uiPriority w:val="39"/>
    <w:rsid w:val="00B70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B700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700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700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70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70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B70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70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ezzlucena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207</Words>
  <Characters>1182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Jezz Lucena</dc:creator>
  <cp:keywords/>
  <dc:description/>
  <cp:lastModifiedBy>Jezz Lucena</cp:lastModifiedBy>
  <cp:revision>2</cp:revision>
  <dcterms:created xsi:type="dcterms:W3CDTF">2019-12-12T22:14:00Z</dcterms:created>
  <dcterms:modified xsi:type="dcterms:W3CDTF">2019-12-12T22:14:00Z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